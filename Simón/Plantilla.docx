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FootnoteText"/>
        <w:spacing w:line="240" w:lineRule="auto"/>
      </w:pPr>
      <w:r w:rsidRPr="003C13BB">
        <w:t>Equipo</w:t>
      </w:r>
      <w:r w:rsidR="00DA3FA6" w:rsidRPr="003C13BB">
        <w:t xml:space="preserve"> de Trabajo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24448" behindDoc="0" locked="0" layoutInCell="1" allowOverlap="1" wp14:anchorId="772D2A3E" wp14:editId="02CA4E18">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29568" behindDoc="0" locked="0" layoutInCell="1" allowOverlap="1" wp14:anchorId="086A6F0E" wp14:editId="70CC226C">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¿estacionalidad global?</w:t>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594752" behindDoc="0" locked="0" layoutInCell="1" allowOverlap="1" wp14:anchorId="09C9111E" wp14:editId="1A1329E6">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22400" behindDoc="0" locked="0" layoutInCell="1" allowOverlap="1" wp14:anchorId="7ADD2D91" wp14:editId="6443712B">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3904" behindDoc="0" locked="0" layoutInCell="1" allowOverlap="1" wp14:anchorId="242CA9BA" wp14:editId="3FA2503E">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19025797" w:rsidR="00A02812" w:rsidRPr="009A08F0" w:rsidRDefault="002C564D" w:rsidP="009A08F0">
            <w:pPr>
              <w:autoSpaceDE w:val="0"/>
              <w:autoSpaceDN w:val="0"/>
              <w:adjustRightInd w:val="0"/>
              <w:spacing w:line="240" w:lineRule="auto"/>
              <w:jc w:val="center"/>
              <w:rPr>
                <w:b/>
                <w:bCs/>
                <w:iCs/>
                <w:sz w:val="14"/>
                <w:szCs w:val="14"/>
              </w:rPr>
            </w:pPr>
            <w:r>
              <w:rPr>
                <w:b/>
                <w:bCs/>
                <w:iCs/>
                <w:noProof/>
                <w:sz w:val="14"/>
                <w:szCs w:val="14"/>
              </w:rPr>
              <mc:AlternateContent>
                <mc:Choice Requires="aink">
                  <w:drawing>
                    <wp:anchor distT="0" distB="0" distL="114300" distR="114300" simplePos="0" relativeHeight="251669504" behindDoc="0" locked="0" layoutInCell="1" allowOverlap="1" wp14:anchorId="09E70C55" wp14:editId="326E79E5">
                      <wp:simplePos x="0" y="0"/>
                      <wp:positionH relativeFrom="column">
                        <wp:posOffset>541790</wp:posOffset>
                      </wp:positionH>
                      <wp:positionV relativeFrom="paragraph">
                        <wp:posOffset>678960</wp:posOffset>
                      </wp:positionV>
                      <wp:extent cx="299880" cy="305280"/>
                      <wp:effectExtent l="57150" t="57150" r="0" b="3810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299880" cy="305280"/>
                            </w14:xfrm>
                          </w14:contentPart>
                        </a:graphicData>
                      </a:graphic>
                    </wp:anchor>
                  </w:drawing>
                </mc:Choice>
                <mc:Fallback>
                  <w:drawing>
                    <wp:anchor distT="0" distB="0" distL="114300" distR="114300" simplePos="0" relativeHeight="251669504" behindDoc="0" locked="0" layoutInCell="1" allowOverlap="1" wp14:anchorId="09E70C55" wp14:editId="326E79E5">
                      <wp:simplePos x="0" y="0"/>
                      <wp:positionH relativeFrom="column">
                        <wp:posOffset>541790</wp:posOffset>
                      </wp:positionH>
                      <wp:positionV relativeFrom="paragraph">
                        <wp:posOffset>678960</wp:posOffset>
                      </wp:positionV>
                      <wp:extent cx="299880" cy="305280"/>
                      <wp:effectExtent l="57150" t="57150" r="0" b="38100"/>
                      <wp:wrapNone/>
                      <wp:docPr id="14" name="Ink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nk 14"/>
                              <pic:cNvPicPr>
                                <a:picLocks noRot="1"/>
                              </pic:cNvPicPr>
                            </pic:nvPicPr>
                            <pic:blipFill>
                              <a:blip r:embed="rId14"/>
                              <a:stretch>
                                <a:fillRect/>
                              </a:stretch>
                            </pic:blipFill>
                            <pic:spPr>
                              <a:xfrm>
                                <a:off x="0" y="0"/>
                                <a:ext cx="335477" cy="521430"/>
                              </a:xfrm>
                              <a:prstGeom prst="rect">
                                <a:avLst/>
                              </a:prstGeom>
                            </pic:spPr>
                          </pic:pic>
                        </a:graphicData>
                      </a:graphic>
                    </wp:anchor>
                  </w:drawing>
                </mc:Fallback>
              </mc:AlternateContent>
            </w:r>
            <w:r>
              <w:rPr>
                <w:b/>
                <w:bCs/>
                <w:iCs/>
                <w:noProof/>
                <w:sz w:val="14"/>
                <w:szCs w:val="14"/>
              </w:rPr>
              <mc:AlternateContent>
                <mc:Choice Requires="aink">
                  <w:drawing>
                    <wp:anchor distT="0" distB="0" distL="114300" distR="114300" simplePos="0" relativeHeight="251668480" behindDoc="0" locked="0" layoutInCell="1" allowOverlap="1" wp14:anchorId="73745871" wp14:editId="2AC6185A">
                      <wp:simplePos x="0" y="0"/>
                      <wp:positionH relativeFrom="column">
                        <wp:posOffset>320030</wp:posOffset>
                      </wp:positionH>
                      <wp:positionV relativeFrom="paragraph">
                        <wp:posOffset>1072800</wp:posOffset>
                      </wp:positionV>
                      <wp:extent cx="1218600" cy="120960"/>
                      <wp:effectExtent l="38100" t="57150" r="19685" b="3175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218600" cy="120960"/>
                            </w14:xfrm>
                          </w14:contentPart>
                        </a:graphicData>
                      </a:graphic>
                    </wp:anchor>
                  </w:drawing>
                </mc:Choice>
                <mc:Fallback>
                  <w:drawing>
                    <wp:anchor distT="0" distB="0" distL="114300" distR="114300" simplePos="0" relativeHeight="251668480" behindDoc="0" locked="0" layoutInCell="1" allowOverlap="1" wp14:anchorId="73745871" wp14:editId="2AC6185A">
                      <wp:simplePos x="0" y="0"/>
                      <wp:positionH relativeFrom="column">
                        <wp:posOffset>320030</wp:posOffset>
                      </wp:positionH>
                      <wp:positionV relativeFrom="paragraph">
                        <wp:posOffset>1072800</wp:posOffset>
                      </wp:positionV>
                      <wp:extent cx="1218600" cy="120960"/>
                      <wp:effectExtent l="38100" t="57150" r="19685" b="31750"/>
                      <wp:wrapNone/>
                      <wp:docPr id="12" name="In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k 12"/>
                              <pic:cNvPicPr>
                                <a:picLocks noRot="1"/>
                              </pic:cNvPicPr>
                            </pic:nvPicPr>
                            <pic:blipFill>
                              <a:blip r:embed="rId16"/>
                              <a:stretch>
                                <a:fillRect/>
                              </a:stretch>
                            </pic:blipFill>
                            <pic:spPr>
                              <a:xfrm>
                                <a:off x="0" y="0"/>
                                <a:ext cx="1254251" cy="337891"/>
                              </a:xfrm>
                              <a:prstGeom prst="rect">
                                <a:avLst/>
                              </a:prstGeom>
                            </pic:spPr>
                          </pic:pic>
                        </a:graphicData>
                      </a:graphic>
                    </wp:anchor>
                  </w:drawing>
                </mc:Fallback>
              </mc:AlternateContent>
            </w:r>
            <w:r>
              <w:rPr>
                <w:b/>
                <w:bCs/>
                <w:iCs/>
                <w:noProof/>
                <w:sz w:val="14"/>
                <w:szCs w:val="14"/>
              </w:rPr>
              <mc:AlternateContent>
                <mc:Choice Requires="aink">
                  <w:drawing>
                    <wp:anchor distT="0" distB="0" distL="114300" distR="114300" simplePos="0" relativeHeight="251667456" behindDoc="0" locked="0" layoutInCell="1" allowOverlap="1" wp14:anchorId="360677F7" wp14:editId="5D691F7B">
                      <wp:simplePos x="0" y="0"/>
                      <wp:positionH relativeFrom="column">
                        <wp:posOffset>326150</wp:posOffset>
                      </wp:positionH>
                      <wp:positionV relativeFrom="paragraph">
                        <wp:posOffset>507600</wp:posOffset>
                      </wp:positionV>
                      <wp:extent cx="1123560" cy="178560"/>
                      <wp:effectExtent l="19050" t="57150" r="19685" b="3111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123560" cy="178560"/>
                            </w14:xfrm>
                          </w14:contentPart>
                        </a:graphicData>
                      </a:graphic>
                    </wp:anchor>
                  </w:drawing>
                </mc:Choice>
                <mc:Fallback>
                  <w:drawing>
                    <wp:anchor distT="0" distB="0" distL="114300" distR="114300" simplePos="0" relativeHeight="251667456" behindDoc="0" locked="0" layoutInCell="1" allowOverlap="1" wp14:anchorId="360677F7" wp14:editId="5D691F7B">
                      <wp:simplePos x="0" y="0"/>
                      <wp:positionH relativeFrom="column">
                        <wp:posOffset>326150</wp:posOffset>
                      </wp:positionH>
                      <wp:positionV relativeFrom="paragraph">
                        <wp:posOffset>507600</wp:posOffset>
                      </wp:positionV>
                      <wp:extent cx="1123560" cy="178560"/>
                      <wp:effectExtent l="19050" t="57150" r="19685" b="31115"/>
                      <wp:wrapNone/>
                      <wp:docPr id="9" name="In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k 9"/>
                              <pic:cNvPicPr>
                                <a:picLocks noRot="1"/>
                              </pic:cNvPicPr>
                            </pic:nvPicPr>
                            <pic:blipFill>
                              <a:blip r:embed="rId18"/>
                              <a:stretch>
                                <a:fillRect/>
                              </a:stretch>
                            </pic:blipFill>
                            <pic:spPr>
                              <a:xfrm>
                                <a:off x="0" y="0"/>
                                <a:ext cx="1159200" cy="394200"/>
                              </a:xfrm>
                              <a:prstGeom prst="rect">
                                <a:avLst/>
                              </a:prstGeom>
                            </pic:spPr>
                          </pic:pic>
                        </a:graphicData>
                      </a:graphic>
                    </wp:anchor>
                  </w:drawing>
                </mc:Fallback>
              </mc:AlternateContent>
            </w:r>
            <w:r w:rsidR="009A08F0" w:rsidRPr="009A08F0">
              <w:rPr>
                <w:b/>
                <w:bCs/>
                <w:iCs/>
                <w:noProof/>
                <w:sz w:val="14"/>
                <w:szCs w:val="14"/>
              </w:rPr>
              <w:drawing>
                <wp:anchor distT="0" distB="0" distL="114300" distR="114300" simplePos="0" relativeHeight="251659264" behindDoc="0" locked="0" layoutInCell="1" allowOverlap="1" wp14:anchorId="632FD0F0" wp14:editId="2D52C18B">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09088" behindDoc="0" locked="0" layoutInCell="1" allowOverlap="1" wp14:anchorId="1960A681" wp14:editId="156D480C">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4688" behindDoc="0" locked="0" layoutInCell="1" allowOverlap="1" wp14:anchorId="100B0F1E" wp14:editId="6463087C">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2096" behindDoc="0" locked="0" layoutInCell="1" allowOverlap="1" wp14:anchorId="24AE13D6" wp14:editId="09641CA7">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2"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64384" behindDoc="0" locked="0" layoutInCell="1" allowOverlap="1" wp14:anchorId="402A88B1" wp14:editId="0C29A53C">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3"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r w:rsidR="006D0EE0" w:rsidRPr="006D0EE0">
        <w:rPr>
          <w:b/>
          <w:bCs/>
          <w:iCs/>
          <w:sz w:val="16"/>
          <w:szCs w:val="16"/>
        </w:rPr>
        <w:t xml:space="preserve">(c) </w:t>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2C564D">
        <w:rPr>
          <w:highlight w:val="lightGray"/>
        </w:rPr>
        <w:t xml:space="preserve">tampoco se cumple el supuesto de ergodicidad, ya que si bien para </w:t>
      </w:r>
      <m:oMath>
        <m:r>
          <w:rPr>
            <w:rFonts w:ascii="Cambria Math" w:hAnsi="Cambria Math"/>
            <w:highlight w:val="lightGray"/>
          </w:rPr>
          <m:t>k=12</m:t>
        </m:r>
      </m:oMath>
      <w:r w:rsidR="00A27340" w:rsidRPr="002C564D">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no es estacionario.</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211BD68E" w:rsidR="00EF4AEE" w:rsidRPr="008B0E9C" w:rsidRDefault="00EF4AEE" w:rsidP="008B0E9C">
      <w:pPr>
        <w:autoSpaceDE w:val="0"/>
        <w:autoSpaceDN w:val="0"/>
        <w:adjustRightInd w:val="0"/>
        <w:spacing w:line="240" w:lineRule="auto"/>
        <w:ind w:firstLine="567"/>
      </w:pPr>
      <w:r>
        <w:rPr>
          <w:noProof/>
        </w:rPr>
        <mc:AlternateContent>
          <mc:Choice Requires="aink">
            <w:drawing>
              <wp:anchor distT="0" distB="0" distL="114300" distR="114300" simplePos="0" relativeHeight="251672576" behindDoc="0" locked="0" layoutInCell="1" allowOverlap="1" wp14:anchorId="229FA0B1" wp14:editId="49D56057">
                <wp:simplePos x="0" y="0"/>
                <wp:positionH relativeFrom="column">
                  <wp:posOffset>1638100</wp:posOffset>
                </wp:positionH>
                <wp:positionV relativeFrom="paragraph">
                  <wp:posOffset>304660</wp:posOffset>
                </wp:positionV>
                <wp:extent cx="360" cy="360"/>
                <wp:effectExtent l="57150" t="38100" r="19050" b="38100"/>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72576" behindDoc="0" locked="0" layoutInCell="1" allowOverlap="1" wp14:anchorId="229FA0B1" wp14:editId="49D56057">
                <wp:simplePos x="0" y="0"/>
                <wp:positionH relativeFrom="column">
                  <wp:posOffset>1638100</wp:posOffset>
                </wp:positionH>
                <wp:positionV relativeFrom="paragraph">
                  <wp:posOffset>304660</wp:posOffset>
                </wp:positionV>
                <wp:extent cx="360" cy="360"/>
                <wp:effectExtent l="57150" t="38100" r="19050" b="38100"/>
                <wp:wrapNone/>
                <wp:docPr id="22" name="In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nk 22"/>
                        <pic:cNvPicPr>
                          <a:picLocks noRot="1"/>
                        </pic:cNvPicPr>
                      </pic:nvPicPr>
                      <pic:blipFill>
                        <a:blip r:embed="rId25"/>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1552" behindDoc="0" locked="0" layoutInCell="1" allowOverlap="1" wp14:anchorId="5B425C98" wp14:editId="30D62181">
                <wp:simplePos x="0" y="0"/>
                <wp:positionH relativeFrom="column">
                  <wp:posOffset>2342980</wp:posOffset>
                </wp:positionH>
                <wp:positionV relativeFrom="paragraph">
                  <wp:posOffset>412300</wp:posOffset>
                </wp:positionV>
                <wp:extent cx="360" cy="360"/>
                <wp:effectExtent l="57150" t="38100" r="19050" b="38100"/>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5B425C98" wp14:editId="30D62181">
                <wp:simplePos x="0" y="0"/>
                <wp:positionH relativeFrom="column">
                  <wp:posOffset>2342980</wp:posOffset>
                </wp:positionH>
                <wp:positionV relativeFrom="paragraph">
                  <wp:posOffset>412300</wp:posOffset>
                </wp:positionV>
                <wp:extent cx="360" cy="360"/>
                <wp:effectExtent l="57150" t="38100" r="19050" b="38100"/>
                <wp:wrapNone/>
                <wp:docPr id="18" name="Ink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nk 18"/>
                        <pic:cNvPicPr>
                          <a:picLocks noRot="1"/>
                        </pic:cNvPicPr>
                      </pic:nvPicPr>
                      <pic:blipFill>
                        <a:blip r:embed="rId25"/>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0528" behindDoc="0" locked="0" layoutInCell="1" allowOverlap="1" wp14:anchorId="37DE7160" wp14:editId="78065B49">
                <wp:simplePos x="0" y="0"/>
                <wp:positionH relativeFrom="column">
                  <wp:posOffset>2006380</wp:posOffset>
                </wp:positionH>
                <wp:positionV relativeFrom="paragraph">
                  <wp:posOffset>190540</wp:posOffset>
                </wp:positionV>
                <wp:extent cx="360" cy="360"/>
                <wp:effectExtent l="57150" t="38100" r="19050" b="3810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37DE7160" wp14:editId="78065B49">
                <wp:simplePos x="0" y="0"/>
                <wp:positionH relativeFrom="column">
                  <wp:posOffset>2006380</wp:posOffset>
                </wp:positionH>
                <wp:positionV relativeFrom="paragraph">
                  <wp:posOffset>190540</wp:posOffset>
                </wp:positionV>
                <wp:extent cx="360" cy="360"/>
                <wp:effectExtent l="57150" t="38100" r="19050" b="38100"/>
                <wp:wrapNone/>
                <wp:docPr id="16" name="Ink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nk 16"/>
                        <pic:cNvPicPr>
                          <a:picLocks noRot="1"/>
                        </pic:cNvPicPr>
                      </pic:nvPicPr>
                      <pic:blipFill>
                        <a:blip r:embed="rId25"/>
                        <a:stretch>
                          <a:fillRect/>
                        </a:stretch>
                      </pic:blipFill>
                      <pic:spPr>
                        <a:xfrm>
                          <a:off x="0" y="0"/>
                          <a:ext cx="36000" cy="216000"/>
                        </a:xfrm>
                        <a:prstGeom prst="rect">
                          <a:avLst/>
                        </a:prstGeom>
                      </pic:spPr>
                    </pic:pic>
                  </a:graphicData>
                </a:graphic>
              </wp:anchor>
            </w:drawing>
          </mc:Fallback>
        </mc:AlternateConten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0"/>
      <w:r w:rsidR="002C564D" w:rsidRPr="002C564D">
        <w:rPr>
          <w:highlight w:val="lightGray"/>
        </w:rPr>
        <w:t>varianza es aproximadamente constante para toda</w:t>
      </w:r>
      <w:r w:rsidR="002C564D">
        <w:t xml:space="preserve"> </w:t>
      </w:r>
      <w:commentRangeEnd w:id="0"/>
      <w:r w:rsidR="002C564D">
        <w:rPr>
          <w:rStyle w:val="CommentReference"/>
        </w:rPr>
        <w:commentReference w:id="0"/>
      </w:r>
      <w:r w:rsidR="002C564D">
        <w:t>la serie temporal</w:t>
      </w:r>
      <w:r>
        <w:rPr>
          <w:b/>
          <w:bCs/>
        </w:rPr>
        <w:t xml:space="preserve">. </w:t>
      </w:r>
      <w:r>
        <w:t xml:space="preserve">También resulta relevante analizar su función de autocorrelación muestral, exhibida en la </w:t>
      </w:r>
      <w:r>
        <w:rPr>
          <w:b/>
          <w:bCs/>
          <w:i/>
          <w:iCs/>
        </w:rPr>
        <w:t>figura 2 (h)</w:t>
      </w:r>
      <w:r>
        <w:t xml:space="preserve">, en la cual se muestra que parta la parte regular se tiene un patrón tipo de </w:t>
      </w:r>
      <w:commentRangeStart w:id="1"/>
      <w:r w:rsidRPr="00EF4AEE">
        <w:rPr>
          <w:highlight w:val="lightGray"/>
        </w:rPr>
        <w:t>cola exponencial sinusoidal</w:t>
      </w:r>
      <w:r>
        <w:t xml:space="preserve"> </w:t>
      </w:r>
      <w:commentRangeEnd w:id="1"/>
      <w:r>
        <w:rPr>
          <w:rStyle w:val="CommentReference"/>
        </w:rPr>
        <w:commentReference w:id="1"/>
      </w:r>
      <w:r>
        <w:t xml:space="preserve">que se acerca a cero rápidamente en </w:t>
      </w:r>
      <m:oMath>
        <m:r>
          <w:rPr>
            <w:rFonts w:ascii="Cambria Math" w:hAnsi="Cambria Math"/>
          </w:rPr>
          <m:t>k=6</m:t>
        </m:r>
      </m:oMath>
      <w:r>
        <w:t xml:space="preserve">. </w:t>
      </w:r>
      <w:r>
        <w:lastRenderedPageBreak/>
        <w:t xml:space="preserve">Respecto a la parte estacional, se puede ver que la ACF muestral toma inicialmente valores grandes pero para </w:t>
      </w:r>
      <m:oMath>
        <m:r>
          <w:rPr>
            <w:rFonts w:ascii="Cambria Math" w:hAnsi="Cambria Math"/>
          </w:rPr>
          <m:t>k=36</m:t>
        </m:r>
      </m:oMath>
      <w:r>
        <w:t xml:space="preserve"> este es próximo a cero. A</w:t>
      </w:r>
      <w:r w:rsidR="000359EE">
        <w:t>demás</w:t>
      </w:r>
      <w:r>
        <w:t xml:space="preserve">, resulta también útil analizar la función de autocorrelación parcial, PACF, de este proceso, observado en la </w:t>
      </w:r>
      <w:r>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99200" behindDoc="0" locked="0" layoutInCell="1" allowOverlap="1" wp14:anchorId="103072B7" wp14:editId="2B53B5F7">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3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B0E9C">
        <w:rPr>
          <w:noProof/>
        </w:rPr>
        <mc:AlternateContent>
          <mc:Choice Requires="wpi">
            <w:drawing>
              <wp:anchor distT="0" distB="0" distL="114300" distR="114300" simplePos="0" relativeHeight="251720704" behindDoc="0" locked="0" layoutInCell="1" allowOverlap="1" wp14:anchorId="2F0FEFB9" wp14:editId="18CB0D0B">
                <wp:simplePos x="0" y="0"/>
                <wp:positionH relativeFrom="column">
                  <wp:posOffset>4121176</wp:posOffset>
                </wp:positionH>
                <wp:positionV relativeFrom="paragraph">
                  <wp:posOffset>1980981</wp:posOffset>
                </wp:positionV>
                <wp:extent cx="20160" cy="216000"/>
                <wp:effectExtent l="38100" t="38100" r="37465" b="31750"/>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20160" cy="216000"/>
                      </w14:xfrm>
                    </w14:contentPart>
                  </a:graphicData>
                </a:graphic>
              </wp:anchor>
            </w:drawing>
          </mc:Choice>
          <mc:Fallback>
            <w:pict>
              <v:shapetype w14:anchorId="73F46F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323.75pt;margin-top:155.3pt;width:3.1pt;height:18.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">
                <v:imagedata r:id="rId34" o:title=""/>
                <o:lock v:ext="edit" rotation="t" aspectratio="f"/>
              </v:shape>
            </w:pict>
          </mc:Fallback>
        </mc:AlternateContent>
      </w:r>
      <w:r w:rsidR="008B0E9C">
        <w:rPr>
          <w:noProof/>
        </w:rPr>
        <mc:AlternateContent>
          <mc:Choice Requires="wpi">
            <w:drawing>
              <wp:anchor distT="0" distB="0" distL="114300" distR="114300" simplePos="0" relativeHeight="251714560" behindDoc="0" locked="0" layoutInCell="1" allowOverlap="1" wp14:anchorId="76BC691B" wp14:editId="7B5F6D6A">
                <wp:simplePos x="0" y="0"/>
                <wp:positionH relativeFrom="column">
                  <wp:posOffset>3773416</wp:posOffset>
                </wp:positionH>
                <wp:positionV relativeFrom="paragraph">
                  <wp:posOffset>2000781</wp:posOffset>
                </wp:positionV>
                <wp:extent cx="3600" cy="115920"/>
                <wp:effectExtent l="57150" t="38100" r="34925" b="36830"/>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3600" cy="115920"/>
                      </w14:xfrm>
                    </w14:contentPart>
                  </a:graphicData>
                </a:graphic>
              </wp:anchor>
            </w:drawing>
          </mc:Choice>
          <mc:Fallback>
            <w:pict>
              <v:shape w14:anchorId="75CAAA5E" id="Ink 34" o:spid="_x0000_s1026" type="#_x0000_t75" style="position:absolute;margin-left:296.2pt;margin-top:156.85pt;width:2.05pt;height:10.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">
                <v:imagedata r:id="rId36" o:title=""/>
                <o:lock v:ext="edit" rotation="t" aspectratio="f"/>
              </v:shape>
            </w:pict>
          </mc:Fallback>
        </mc:AlternateContent>
      </w:r>
      <w:r w:rsidR="008B0E9C">
        <w:rPr>
          <w:noProof/>
        </w:rPr>
        <mc:AlternateContent>
          <mc:Choice Requires="wpi">
            <w:drawing>
              <wp:anchor distT="0" distB="0" distL="114300" distR="114300" simplePos="0" relativeHeight="251709440" behindDoc="0" locked="0" layoutInCell="1" allowOverlap="1" wp14:anchorId="0EA3BF15" wp14:editId="2F0F780E">
                <wp:simplePos x="0" y="0"/>
                <wp:positionH relativeFrom="column">
                  <wp:posOffset>3306496</wp:posOffset>
                </wp:positionH>
                <wp:positionV relativeFrom="paragraph">
                  <wp:posOffset>2010861</wp:posOffset>
                </wp:positionV>
                <wp:extent cx="13680" cy="122760"/>
                <wp:effectExtent l="38100" t="57150" r="24765" b="29845"/>
                <wp:wrapNone/>
                <wp:docPr id="33"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13680" cy="122760"/>
                      </w14:xfrm>
                    </w14:contentPart>
                  </a:graphicData>
                </a:graphic>
              </wp:anchor>
            </w:drawing>
          </mc:Choice>
          <mc:Fallback>
            <w:pict>
              <v:shape w14:anchorId="5CD0CADB" id="Ink 33" o:spid="_x0000_s1026" type="#_x0000_t75" style="position:absolute;margin-left:259.65pt;margin-top:157.65pt;width:2.5pt;height:11.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">
                <v:imagedata r:id="rId38" o:title=""/>
                <o:lock v:ext="edit" rotation="t" aspectratio="f"/>
              </v:shape>
            </w:pict>
          </mc:Fallback>
        </mc:AlternateConten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4730BA"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72889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BD1638"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2"/>
      <w:r w:rsidR="003C7DC2">
        <w:t>.</w:t>
      </w:r>
      <w:commentRangeEnd w:id="2"/>
      <w:r w:rsidR="003C7DC2">
        <w:rPr>
          <w:rStyle w:val="CommentReference"/>
        </w:rPr>
        <w:commentReference w:id="2"/>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39"/>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BD1638"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BD1638"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BD1638"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BD1638"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BD1638"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BD1638"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BD1638"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BodyText"/>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0C2F68CD" w:rsidR="00B146C1" w:rsidRPr="00DB750C"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3"/>
      <w:r w:rsidR="00565EFF" w:rsidRPr="00565EFF">
        <w:rPr>
          <w:rFonts w:ascii="Times New Roman" w:hAnsi="Times New Roman"/>
          <w:b/>
          <w:bCs/>
          <w:i/>
          <w:iCs/>
          <w:sz w:val="20"/>
          <w:szCs w:val="20"/>
          <w:highlight w:val="red"/>
        </w:rPr>
        <w:t>R</w:t>
      </w:r>
      <w:commentRangeEnd w:id="3"/>
      <w:r w:rsidR="00565EFF">
        <w:rPr>
          <w:rStyle w:val="CommentReference"/>
          <w:rFonts w:ascii="Times New Roman" w:hAnsi="Times New Roman"/>
        </w:rPr>
        <w:commentReference w:id="3"/>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BodyText"/>
        <w:ind w:firstLine="567"/>
        <w:rPr>
          <w:rFonts w:ascii="Times New Roman" w:hAnsi="Times New Roman"/>
          <w:sz w:val="20"/>
          <w:szCs w:val="20"/>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818E76E" w:rsidR="005B6B1F" w:rsidRPr="005B6B1F"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479FF37D" w14:textId="5E4CE17E" w:rsidR="001633EE" w:rsidRDefault="001633EE" w:rsidP="00B146C1">
      <w:pPr>
        <w:pStyle w:val="BodyText"/>
        <w:ind w:firstLine="567"/>
        <w:rPr>
          <w:rFonts w:ascii="Times New Roman" w:hAnsi="Times New Roman"/>
          <w:sz w:val="20"/>
          <w:szCs w:val="20"/>
        </w:rPr>
      </w:pPr>
    </w:p>
    <w:p w14:paraId="46738BDE" w14:textId="06F3B6F9" w:rsidR="001633EE" w:rsidRPr="00F617AB" w:rsidRDefault="00F617AB" w:rsidP="00B146C1">
      <w:pPr>
        <w:pStyle w:val="BodyText"/>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BodyText"/>
        <w:ind w:firstLine="567"/>
        <w:jc w:val="center"/>
        <w:rPr>
          <w:rFonts w:ascii="Times New Roman" w:hAnsi="Times New Roman"/>
          <w:b/>
          <w:bCs/>
          <w:i/>
          <w:iCs/>
          <w:sz w:val="16"/>
          <w:szCs w:val="16"/>
        </w:rPr>
      </w:pPr>
    </w:p>
    <w:p w14:paraId="12B78D16" w14:textId="23CDF225" w:rsidR="001564A2" w:rsidRPr="001633EE" w:rsidRDefault="001633EE" w:rsidP="00593D8D">
      <w:pPr>
        <w:pStyle w:val="BodyText"/>
        <w:ind w:firstLine="567"/>
        <w:jc w:val="center"/>
        <w:rPr>
          <w:rFonts w:ascii="Times New Roman" w:hAnsi="Times New Roman"/>
          <w:sz w:val="16"/>
          <w:szCs w:val="16"/>
        </w:rPr>
      </w:pPr>
      <w:commentRangeStart w:id="4"/>
      <w:r w:rsidRPr="0044792C">
        <w:rPr>
          <w:rFonts w:ascii="Times New Roman" w:hAnsi="Times New Roman"/>
          <w:b/>
          <w:bCs/>
          <w:i/>
          <w:iCs/>
          <w:sz w:val="16"/>
          <w:szCs w:val="16"/>
          <w:highlight w:val="red"/>
        </w:rPr>
        <w:lastRenderedPageBreak/>
        <w:t>Tabla</w:t>
      </w:r>
      <w:commentRangeEnd w:id="4"/>
      <w:r w:rsidR="0044792C">
        <w:rPr>
          <w:rStyle w:val="CommentReference"/>
          <w:rFonts w:ascii="Times New Roman" w:hAnsi="Times New Roman"/>
        </w:rPr>
        <w:commentReference w:id="4"/>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BodyText"/>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BodyText"/>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BodyText"/>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BodyText"/>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BodyText"/>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BD1638"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BodyText"/>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BodyText"/>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BD1638"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BodyText"/>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BodyText"/>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BodyText"/>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BD1638"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BodyText"/>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BodyText"/>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BD1638"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BodyText"/>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BodyText"/>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BD1638"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BodyText"/>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BodyText"/>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BD1638"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BodyText"/>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BodyText"/>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BodyText"/>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BodyText"/>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BodyText"/>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BodyText"/>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BD1638"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BodyText"/>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BodyText"/>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BodyText"/>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BodyText"/>
              <w:rPr>
                <w:rFonts w:ascii="Times New Roman" w:hAnsi="Times New Roman"/>
                <w:sz w:val="20"/>
                <w:szCs w:val="20"/>
              </w:rPr>
            </w:pPr>
          </w:p>
        </w:tc>
        <w:tc>
          <w:tcPr>
            <w:tcW w:w="1214" w:type="dxa"/>
            <w:vMerge/>
          </w:tcPr>
          <w:p w14:paraId="27DB991A" w14:textId="77777777" w:rsidR="005B6B1F" w:rsidRDefault="005B6B1F" w:rsidP="00B146C1">
            <w:pPr>
              <w:pStyle w:val="BodyText"/>
              <w:rPr>
                <w:rFonts w:ascii="Times New Roman" w:hAnsi="Times New Roman"/>
                <w:sz w:val="20"/>
                <w:szCs w:val="20"/>
              </w:rPr>
            </w:pPr>
          </w:p>
        </w:tc>
        <w:tc>
          <w:tcPr>
            <w:tcW w:w="1286" w:type="dxa"/>
            <w:vMerge/>
          </w:tcPr>
          <w:p w14:paraId="04020F03" w14:textId="77777777" w:rsidR="005B6B1F" w:rsidRDefault="005B6B1F" w:rsidP="00B146C1">
            <w:pPr>
              <w:pStyle w:val="BodyText"/>
              <w:rPr>
                <w:rFonts w:ascii="Times New Roman" w:hAnsi="Times New Roman"/>
                <w:sz w:val="20"/>
                <w:szCs w:val="20"/>
              </w:rPr>
            </w:pPr>
          </w:p>
        </w:tc>
        <w:tc>
          <w:tcPr>
            <w:tcW w:w="1080" w:type="dxa"/>
            <w:vMerge/>
          </w:tcPr>
          <w:p w14:paraId="5E069A63" w14:textId="77777777" w:rsidR="005B6B1F" w:rsidRDefault="005B6B1F" w:rsidP="00B146C1">
            <w:pPr>
              <w:pStyle w:val="BodyText"/>
              <w:rPr>
                <w:rFonts w:ascii="Times New Roman" w:hAnsi="Times New Roman"/>
                <w:sz w:val="20"/>
                <w:szCs w:val="20"/>
              </w:rPr>
            </w:pPr>
          </w:p>
        </w:tc>
        <w:tc>
          <w:tcPr>
            <w:tcW w:w="1183" w:type="dxa"/>
            <w:vMerge/>
          </w:tcPr>
          <w:p w14:paraId="51E225B4" w14:textId="4905F12C" w:rsidR="005B6B1F" w:rsidRDefault="005B6B1F" w:rsidP="00B146C1">
            <w:pPr>
              <w:pStyle w:val="BodyText"/>
              <w:rPr>
                <w:rFonts w:ascii="Times New Roman" w:hAnsi="Times New Roman"/>
                <w:sz w:val="20"/>
                <w:szCs w:val="20"/>
              </w:rPr>
            </w:pPr>
          </w:p>
        </w:tc>
      </w:tr>
    </w:tbl>
    <w:p w14:paraId="3BBC5A33" w14:textId="0A210A80" w:rsidR="001564A2" w:rsidRDefault="001564A2" w:rsidP="00B146C1">
      <w:pPr>
        <w:pStyle w:val="BodyText"/>
        <w:ind w:firstLine="567"/>
        <w:rPr>
          <w:rFonts w:ascii="Times New Roman" w:hAnsi="Times New Roman"/>
          <w:sz w:val="20"/>
          <w:szCs w:val="20"/>
        </w:rPr>
      </w:pPr>
    </w:p>
    <w:p w14:paraId="23CECC6B" w14:textId="217A57AB" w:rsidR="00B146C1" w:rsidRDefault="00B146C1" w:rsidP="00B146C1">
      <w:pPr>
        <w:pStyle w:val="BodyText"/>
        <w:ind w:firstLine="567"/>
        <w:rPr>
          <w:rFonts w:ascii="Times New Roman" w:hAnsi="Times New Roman"/>
          <w:sz w:val="20"/>
          <w:szCs w:val="20"/>
        </w:rPr>
      </w:pPr>
    </w:p>
    <w:p w14:paraId="6D81FD48" w14:textId="32B045BC" w:rsidR="00F617AB" w:rsidRDefault="0086058D" w:rsidP="00B146C1">
      <w:pPr>
        <w:pStyle w:val="BodyText"/>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6058D">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BodyText"/>
        <w:ind w:firstLine="567"/>
        <w:rPr>
          <w:rFonts w:ascii="Times New Roman" w:hAnsi="Times New Roman"/>
          <w:sz w:val="10"/>
          <w:szCs w:val="10"/>
        </w:rPr>
      </w:pPr>
    </w:p>
    <w:p w14:paraId="64B05EAB" w14:textId="573EA6C9" w:rsidR="007E7F95" w:rsidRDefault="0044792C" w:rsidP="007E7F95">
      <w:pPr>
        <w:pStyle w:val="BodyText"/>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r w:rsidR="007E7F95">
        <w:rPr>
          <w:rFonts w:ascii="Times New Roman" w:hAnsi="Times New Roman"/>
          <w:b/>
          <w:bCs/>
          <w:sz w:val="20"/>
          <w:szCs w:val="20"/>
        </w:rPr>
        <w:t xml:space="preserve">ARIMA(0,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r w:rsidR="007E7F95">
        <w:rPr>
          <w:rFonts w:ascii="Times New Roman" w:hAnsi="Times New Roman"/>
          <w:b/>
          <w:bCs/>
          <w:sz w:val="20"/>
          <w:szCs w:val="20"/>
        </w:rPr>
        <w:t>ARIMA(2,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3A5168"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72992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3A5168" w:rsidP="007E7F95">
      <w:pPr>
        <w:pStyle w:val="BodyText"/>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BodyText"/>
        <w:ind w:firstLine="567"/>
        <w:rPr>
          <w:rFonts w:ascii="Times New Roman" w:hAnsi="Times New Roman"/>
          <w:sz w:val="20"/>
          <w:szCs w:val="20"/>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5472" behindDoc="0" locked="0" layoutInCell="1" allowOverlap="1" wp14:anchorId="479769B6" wp14:editId="0E384C9E">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40">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5712" behindDoc="0" locked="0" layoutInCell="1" allowOverlap="1" wp14:anchorId="2BE6F4FF" wp14:editId="54CCFFC5">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41">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5952" behindDoc="0" locked="0" layoutInCell="1" allowOverlap="1" wp14:anchorId="02FB6679" wp14:editId="4B40FBA8">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42">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55168" behindDoc="0" locked="0" layoutInCell="1" allowOverlap="1" wp14:anchorId="667E4D75" wp14:editId="534B9130">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3360" behindDoc="0" locked="0" layoutInCell="1" allowOverlap="1" wp14:anchorId="37207910" wp14:editId="24093779">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70528" behindDoc="0" locked="0" layoutInCell="1" allowOverlap="1" wp14:anchorId="73521A25" wp14:editId="4F545C4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 xml:space="preserve">SARIMA(p,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w:t>
      </w:r>
      <w:r w:rsidRPr="00A564EF">
        <w:rPr>
          <w:rFonts w:ascii="Times New Roman" w:hAnsi="Times New Roman"/>
          <w:sz w:val="16"/>
          <w:szCs w:val="16"/>
        </w:rPr>
        <w:t xml:space="preserve">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w:t>
      </w:r>
      <w:r w:rsidRPr="00A564EF">
        <w:rPr>
          <w:rFonts w:ascii="Times New Roman" w:hAnsi="Times New Roman"/>
          <w:b/>
          <w:bCs/>
          <w:sz w:val="16"/>
          <w:szCs w:val="16"/>
        </w:rPr>
        <w:t>e</w:t>
      </w:r>
      <w:r w:rsidRPr="00A564EF">
        <w:rPr>
          <w:rFonts w:ascii="Times New Roman" w:hAnsi="Times New Roman"/>
          <w:b/>
          <w:bCs/>
          <w:sz w:val="16"/>
          <w:szCs w:val="16"/>
        </w:rPr>
        <w:t xml:space="preserve">) </w:t>
      </w:r>
      <w:r w:rsidRPr="00A564EF">
        <w:rPr>
          <w:rFonts w:ascii="Times New Roman" w:hAnsi="Times New Roman"/>
          <w:sz w:val="16"/>
          <w:szCs w:val="16"/>
        </w:rPr>
        <w:t>B</w:t>
      </w:r>
      <w:r w:rsidRPr="00A564EF">
        <w:rPr>
          <w:rFonts w:ascii="Times New Roman" w:hAnsi="Times New Roman"/>
          <w:sz w:val="16"/>
          <w:szCs w:val="16"/>
        </w:rPr>
        <w:t xml:space="preserve">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w:t>
      </w:r>
      <w:r w:rsidRPr="00A564EF">
        <w:rPr>
          <w:rFonts w:ascii="Times New Roman" w:hAnsi="Times New Roman"/>
          <w:b/>
          <w:bCs/>
          <w:sz w:val="16"/>
          <w:szCs w:val="16"/>
        </w:rPr>
        <w:t>f</w:t>
      </w:r>
      <w:r w:rsidRPr="00A564EF">
        <w:rPr>
          <w:rFonts w:ascii="Times New Roman" w:hAnsi="Times New Roman"/>
          <w:b/>
          <w:bCs/>
          <w:sz w:val="16"/>
          <w:szCs w:val="16"/>
        </w:rPr>
        <w:t>)</w:t>
      </w:r>
      <w:r w:rsidRPr="00A564EF">
        <w:rPr>
          <w:rFonts w:ascii="Times New Roman" w:hAnsi="Times New Roman"/>
          <w:sz w:val="16"/>
          <w:szCs w:val="16"/>
        </w:rPr>
        <w:t xml:space="preserve"> </w:t>
      </w:r>
      <w:r w:rsidRPr="00A564EF">
        <w:rPr>
          <w:rFonts w:ascii="Times New Roman" w:hAnsi="Times New Roman"/>
          <w:sz w:val="16"/>
          <w:szCs w:val="16"/>
        </w:rPr>
        <w:t>B</w:t>
      </w:r>
      <w:r w:rsidRPr="00A564EF">
        <w:rPr>
          <w:rFonts w:ascii="Times New Roman" w:hAnsi="Times New Roman"/>
          <w:sz w:val="16"/>
          <w:szCs w:val="16"/>
        </w:rPr>
        <w:t xml:space="preserve">IC y </w:t>
      </w:r>
      <w:r w:rsidRPr="00A564EF">
        <w:rPr>
          <w:rFonts w:ascii="Times New Roman" w:hAnsi="Times New Roman"/>
          <w:i/>
          <w:iCs/>
          <w:sz w:val="16"/>
          <w:szCs w:val="16"/>
        </w:rPr>
        <w:t>seas</w:t>
      </w:r>
      <w:r w:rsidRPr="00A564EF">
        <w:rPr>
          <w:rFonts w:ascii="Times New Roman" w:hAnsi="Times New Roman"/>
          <w:i/>
          <w:iCs/>
          <w:sz w:val="16"/>
          <w:szCs w:val="16"/>
        </w:rPr>
        <w:t>.</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444449F1" w14:textId="1AB28267" w:rsidR="004730BA" w:rsidRDefault="004730BA" w:rsidP="007E7F95">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tal deriva. Para el resto de modelos no se da esta situación.</w:t>
      </w:r>
    </w:p>
    <w:p w14:paraId="764C3326" w14:textId="65D4AE2D" w:rsidR="00EC0C8C" w:rsidRDefault="00EC0C8C" w:rsidP="007E7F95">
      <w:pPr>
        <w:pStyle w:val="BodyText"/>
        <w:ind w:firstLine="567"/>
        <w:rPr>
          <w:rFonts w:ascii="Times New Roman" w:hAnsi="Times New Roman"/>
          <w:sz w:val="20"/>
          <w:szCs w:val="20"/>
        </w:rPr>
      </w:pPr>
    </w:p>
    <w:p w14:paraId="2B2AE4AB" w14:textId="77777777" w:rsidR="00E27D07" w:rsidRDefault="00E27D07" w:rsidP="007E7F95">
      <w:pPr>
        <w:pStyle w:val="BodyText"/>
        <w:ind w:firstLine="567"/>
        <w:rPr>
          <w:rFonts w:ascii="Times New Roman" w:hAnsi="Times New Roman"/>
          <w:sz w:val="20"/>
          <w:szCs w:val="20"/>
        </w:rPr>
      </w:pPr>
    </w:p>
    <w:p w14:paraId="5324C80E" w14:textId="7CD0803D" w:rsidR="007B40D2" w:rsidRPr="00E27D07" w:rsidRDefault="00E27D07" w:rsidP="00E27D07">
      <w:pPr>
        <w:pStyle w:val="BodyText"/>
        <w:ind w:firstLine="567"/>
        <w:jc w:val="center"/>
        <w:rPr>
          <w:rFonts w:ascii="Times New Roman" w:hAnsi="Times New Roman"/>
          <w:sz w:val="16"/>
          <w:szCs w:val="16"/>
        </w:rPr>
      </w:pPr>
      <w:r w:rsidRPr="00E27D07">
        <w:rPr>
          <w:rFonts w:ascii="Times New Roman" w:hAnsi="Times New Roman"/>
          <w:b/>
          <w:bCs/>
          <w:i/>
          <w:iCs/>
          <w:sz w:val="16"/>
          <w:szCs w:val="16"/>
        </w:rPr>
        <w:t xml:space="preserve">Tabla 2. </w:t>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r w:rsidRPr="00E27D07">
        <w:rPr>
          <w:rFonts w:ascii="Cascadia Code Light" w:hAnsi="Cascadia Code Light" w:cs="Cascadia Code Light"/>
          <w:sz w:val="12"/>
          <w:szCs w:val="12"/>
        </w:rPr>
        <w:t>.</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60339534" w:rsidR="007B40D2" w:rsidRPr="00EC0C8C" w:rsidRDefault="00EC0C8C"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47F81621" w:rsidR="007B40D2" w:rsidRPr="00EC0C8C" w:rsidRDefault="00D74A68"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D74A68"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m:t>
                </m:r>
                <m:r>
                  <w:rPr>
                    <w:rFonts w:ascii="Cambria Math" w:hAnsi="Cambria Math"/>
                    <w:sz w:val="14"/>
                    <w:szCs w:val="14"/>
                  </w:rPr>
                  <m:t xml:space="preserve">  </m:t>
                </m:r>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 xml:space="preserve"> </m:t>
                    </m:r>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m:t>
                </m:r>
                <m:r>
                  <w:rPr>
                    <w:rFonts w:ascii="Cambria Math" w:hAnsi="Cambria Math"/>
                    <w:sz w:val="14"/>
                    <w:szCs w:val="14"/>
                  </w:rPr>
                  <m:t>un</m:t>
                </m:r>
                <m:r>
                  <w:rPr>
                    <w:rFonts w:ascii="Cambria Math" w:hAnsi="Cambria Math"/>
                    <w:sz w:val="14"/>
                    <w:szCs w:val="14"/>
                  </w:rPr>
                  <m:t xml:space="preserve"> </m:t>
                </m:r>
                <m:r>
                  <w:rPr>
                    <w:rFonts w:ascii="Cambria Math" w:hAnsi="Cambria Math"/>
                    <w:sz w:val="14"/>
                    <w:szCs w:val="14"/>
                  </w:rPr>
                  <m:t>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5F24D7"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E27D07"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E27D07"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m:t>
                </m:r>
                <m:r>
                  <w:rPr>
                    <w:rFonts w:ascii="Cambria Math" w:hAnsi="Cambria Math"/>
                    <w:sz w:val="14"/>
                    <w:szCs w:val="14"/>
                  </w:rPr>
                  <m:t xml:space="preserve">  </m:t>
                </m:r>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 xml:space="preserve"> </m:t>
                    </m:r>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m:t>
                </m:r>
                <m:r>
                  <w:rPr>
                    <w:rFonts w:ascii="Cambria Math" w:hAnsi="Cambria Math"/>
                    <w:sz w:val="14"/>
                    <w:szCs w:val="14"/>
                  </w:rPr>
                  <m:t>un</m:t>
                </m:r>
                <m:r>
                  <w:rPr>
                    <w:rFonts w:ascii="Cambria Math" w:hAnsi="Cambria Math"/>
                    <w:sz w:val="14"/>
                    <w:szCs w:val="14"/>
                  </w:rPr>
                  <m:t xml:space="preserve"> </m:t>
                </m:r>
                <m:r>
                  <w:rPr>
                    <w:rFonts w:ascii="Cambria Math" w:hAnsi="Cambria Math"/>
                    <w:sz w:val="14"/>
                    <w:szCs w:val="14"/>
                  </w:rPr>
                  <m:t>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7A43A3"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737088;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r w:rsidR="00363E1C" w:rsidRPr="00A14ABE">
        <w:rPr>
          <w:rFonts w:ascii="Cascadia Code Light" w:hAnsi="Cascadia Code Light" w:cs="Cascadia Code Light"/>
          <w:sz w:val="16"/>
          <w:szCs w:val="16"/>
        </w:rPr>
        <w:t>armasubsets</w:t>
      </w:r>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visible en la </w:t>
      </w:r>
      <w:r>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(que sí incorpora términos asociados a la parte estacional de la serie), presentado en la </w:t>
      </w:r>
      <w:r>
        <w:rPr>
          <w:b/>
          <w:bCs/>
          <w:i/>
          <w:iCs/>
        </w:rPr>
        <w:t>figura 6.</w:t>
      </w:r>
    </w:p>
    <w:p w14:paraId="62070E7A" w14:textId="2D1111A7" w:rsidR="003705BE" w:rsidRPr="00A14ABE" w:rsidRDefault="00A14ABE"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738112" filled="f" strokecolor="#0070c0" strokeweight="2.25pt"/>
        </w:pict>
      </w:r>
      <w:r>
        <w:rPr>
          <w:noProof/>
        </w:rPr>
        <w:drawing>
          <wp:anchor distT="0" distB="0" distL="114300" distR="114300" simplePos="0" relativeHeight="251698176" behindDoc="0" locked="0" layoutInCell="1" allowOverlap="1" wp14:anchorId="1920CC6D" wp14:editId="3CBBD0D5">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46">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91008" behindDoc="0" locked="0" layoutInCell="1" allowOverlap="1" wp14:anchorId="69FAA5B4" wp14:editId="1147AC5F">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47">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14ABE">
        <w:rPr>
          <w:b/>
          <w:bCs/>
          <w:i/>
          <w:iCs/>
          <w:sz w:val="16"/>
          <w:szCs w:val="16"/>
        </w:rPr>
        <w:t>Figura 5.</w:t>
      </w:r>
      <w:r w:rsidRPr="00A14ABE">
        <w:rPr>
          <w:sz w:val="16"/>
          <w:szCs w:val="16"/>
        </w:rPr>
        <w:t xml:space="preserve"> Gráfico </w:t>
      </w:r>
      <m:oMath>
        <m:r>
          <w:rPr>
            <w:rFonts w:ascii="Cambria Math" w:hAnsi="Cambria Math"/>
            <w:sz w:val="16"/>
            <w:szCs w:val="16"/>
          </w:rPr>
          <m:t>1</m:t>
        </m:r>
        <m:r>
          <w:rPr>
            <w:rFonts w:ascii="Cambria Math" w:hAnsi="Cambria Math"/>
            <w:sz w:val="16"/>
            <w:szCs w:val="16"/>
          </w:rPr>
          <m:t>2</m:t>
        </m:r>
        <m:r>
          <w:rPr>
            <w:rFonts w:ascii="Cambria Math" w:hAnsi="Cambria Math"/>
            <w:sz w:val="16"/>
            <w:szCs w:val="16"/>
          </w:rPr>
          <m:t xml:space="preserve"> </m:t>
        </m:r>
        <m:r>
          <m:rPr>
            <m:sty m:val="p"/>
          </m:rPr>
          <w:rPr>
            <w:rFonts w:ascii="Cambria Math" w:hAnsi="Cambria Math"/>
            <w:sz w:val="16"/>
            <w:szCs w:val="16"/>
          </w:rPr>
          <m:t>×</m:t>
        </m:r>
        <m:r>
          <w:rPr>
            <w:rFonts w:ascii="Cambria Math" w:hAnsi="Cambria Math"/>
            <w:sz w:val="16"/>
            <w:szCs w:val="16"/>
          </w:rPr>
          <m:t>1</m:t>
        </m:r>
        <m:r>
          <w:rPr>
            <w:rFonts w:ascii="Cambria Math" w:hAnsi="Cambria Math"/>
            <w:sz w:val="16"/>
            <w:szCs w:val="16"/>
          </w:rPr>
          <m:t>2</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r>
        <w:rPr>
          <w:i/>
          <w:iCs/>
          <w:sz w:val="16"/>
          <w:szCs w:val="16"/>
        </w:rPr>
        <w:t>ols</w:t>
      </w:r>
      <w:r>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w:t>
      </w:r>
      <w:r>
        <w:rPr>
          <w:sz w:val="16"/>
          <w:szCs w:val="16"/>
        </w:rPr>
        <w:t>usando el método “</w:t>
      </w:r>
      <w:r>
        <w:rPr>
          <w:i/>
          <w:iCs/>
          <w:sz w:val="16"/>
          <w:szCs w:val="16"/>
        </w:rPr>
        <w:t>ols</w:t>
      </w:r>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r>
        <w:rPr>
          <w:b/>
          <w:bCs/>
          <w:i/>
          <w:iCs/>
        </w:rPr>
        <w:t xml:space="preserve">ARIMA(9,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7D6F31"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73913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C22FEC"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r w:rsidR="007D6F31">
        <w:rPr>
          <w:b/>
          <w:bCs/>
          <w:i/>
          <w:iCs/>
        </w:rPr>
        <w:t>ARIMA(9, 1, 12)</w:t>
      </w:r>
      <w:r w:rsidR="007D6F31">
        <w:t xml:space="preserve">, la ecuación sería como se muestra en la </w:t>
      </w:r>
      <w:r w:rsidR="007D6F31">
        <w:rPr>
          <w:b/>
          <w:bCs/>
          <w:i/>
          <w:iCs/>
        </w:rPr>
        <w:t>ecuación 4</w:t>
      </w:r>
      <w:r w:rsidR="007D6F31">
        <w:t>:</w:t>
      </w:r>
    </w:p>
    <w:p w14:paraId="7D6B60AE" w14:textId="03A45F67" w:rsidR="007D6F31" w:rsidRDefault="007D6F31" w:rsidP="008E0BC0">
      <w:pPr>
        <w:tabs>
          <w:tab w:val="left" w:pos="567"/>
        </w:tabs>
        <w:spacing w:line="240" w:lineRule="auto"/>
      </w:pPr>
      <w:r>
        <w:rPr>
          <w:noProof/>
        </w:rPr>
        <w:pict w14:anchorId="3A2AEDBA">
          <v:shape id="_x0000_s1039" type="#_x0000_t202" style="position:absolute;left:0;text-align:left;margin-left:513pt;margin-top:6.1pt;width:27.2pt;height:19.75pt;z-index:25174016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7D6F31"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w:t>
      </w:r>
      <w:r>
        <w:t xml:space="preserve">de </w:t>
      </w:r>
      <w:r w:rsidRPr="00A14ABE">
        <w:rPr>
          <w:rFonts w:ascii="Cascadia Code Light" w:hAnsi="Cascadia Code Light" w:cs="Cascadia Code Light"/>
          <w:sz w:val="16"/>
          <w:szCs w:val="16"/>
        </w:rPr>
        <w:t>armasubsets</w:t>
      </w:r>
      <w:r>
        <w:t xml:space="preserve"> de la </w:t>
      </w:r>
      <w:r>
        <w:rPr>
          <w:b/>
          <w:bCs/>
          <w:i/>
          <w:iCs/>
        </w:rPr>
        <w:t xml:space="preserve">figura </w:t>
      </w:r>
      <w:r>
        <w:rPr>
          <w:b/>
          <w:bCs/>
          <w:i/>
          <w:iCs/>
        </w:rPr>
        <w:t>6</w:t>
      </w:r>
      <w:r>
        <w:t xml:space="preserve">, </w:t>
      </w:r>
      <w:r>
        <w:t xml:space="preserve">se identifica un modelo </w:t>
      </w:r>
      <w:r>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7A4B05" w:rsidP="008E0BC0">
      <w:pPr>
        <w:tabs>
          <w:tab w:val="left" w:pos="567"/>
        </w:tabs>
        <w:spacing w:line="240" w:lineRule="auto"/>
      </w:pPr>
      <w:r>
        <w:rPr>
          <w:noProof/>
        </w:rPr>
        <w:pict w14:anchorId="3A2AEDBA">
          <v:shape id="_x0000_s1040" type="#_x0000_t202" style="position:absolute;left:0;text-align:left;margin-left:513pt;margin-top:4.75pt;width:27.2pt;height:19.75pt;z-index:25174118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CA40EB"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48CF5353" w14:textId="11177124" w:rsidR="007A4B05" w:rsidRPr="00CA40EB" w:rsidRDefault="007A4B05" w:rsidP="008E0BC0">
      <w:pPr>
        <w:tabs>
          <w:tab w:val="left" w:pos="567"/>
        </w:tabs>
        <w:spacing w:line="240" w:lineRule="auto"/>
      </w:pPr>
      <w:r>
        <w:tab/>
        <w:t>Hecho lo anterior, se puede proceder ahora con el ajuste algunos modelos, como se muestra en la tercera sección.</w:t>
      </w:r>
    </w:p>
    <w:sectPr w:rsidR="007A4B05"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1T19:18:00Z" w:initials="SCR">
    <w:p w14:paraId="31A3A005" w14:textId="7EEECA44" w:rsidR="002C564D" w:rsidRDefault="002C564D">
      <w:pPr>
        <w:pStyle w:val="CommentText"/>
      </w:pPr>
      <w:r>
        <w:rPr>
          <w:rStyle w:val="CommentReference"/>
        </w:rPr>
        <w:annotationRef/>
      </w:r>
      <w:r>
        <w:t>¿Sí es razonable plantear que la varianza es aproximadamente constante? En 2007 se ve una disminución importante y luego un incremento fuerte para luego presentar una varianza igual a la del inicio de la serie.</w:t>
      </w:r>
    </w:p>
  </w:comment>
  <w:comment w:id="1" w:author="Simón Cuartas Rendón" w:date="2022-06-11T19:30:00Z" w:initials="SCR">
    <w:p w14:paraId="7DBA802B" w14:textId="3CE25F93" w:rsidR="00EF4AEE" w:rsidRDefault="00EF4AEE">
      <w:pPr>
        <w:pStyle w:val="CommentText"/>
      </w:pPr>
      <w:r>
        <w:rPr>
          <w:rStyle w:val="CommentReference"/>
        </w:rPr>
        <w:annotationRef/>
      </w:r>
      <w:r>
        <w:t>¿Sí se puede decir que sea cola exponencial sinusoidal? Muestra valores positivos y negativos que no cambian consecutivamente y termina en k = 6 con un valor muy pequeño.</w:t>
      </w:r>
    </w:p>
  </w:comment>
  <w:comment w:id="2" w:author="Simón Cuartas Rendón" w:date="2022-06-11T21:05:00Z" w:initials="SCR">
    <w:p w14:paraId="70FC40EC" w14:textId="12C4AC80" w:rsidR="003C7DC2" w:rsidRDefault="003C7DC2" w:rsidP="008D48D9">
      <w:pPr>
        <w:pStyle w:val="CommentText"/>
        <w:numPr>
          <w:ilvl w:val="0"/>
          <w:numId w:val="14"/>
        </w:numPr>
      </w:pPr>
      <w:r>
        <w:rPr>
          <w:rStyle w:val="CommentReference"/>
        </w:rPr>
        <w:annotationRef/>
      </w:r>
      <w:r w:rsidR="008D48D9">
        <w:t xml:space="preserve">  </w:t>
      </w:r>
      <w:r>
        <w:t>¿El orden de p (en rojo) es entonces infinito? ¿La función de R no arroja el valor de p que calcula con AIC?</w:t>
      </w:r>
    </w:p>
    <w:p w14:paraId="1E1A744F" w14:textId="51E13B40" w:rsidR="008D48D9" w:rsidRDefault="008D48D9" w:rsidP="008D48D9">
      <w:pPr>
        <w:pStyle w:val="CommentText"/>
        <w:numPr>
          <w:ilvl w:val="0"/>
          <w:numId w:val="14"/>
        </w:numPr>
      </w:pPr>
      <w:r>
        <w:t xml:space="preserve"> ¿El polinomio AR(∞) corresponde a la suma hacia el final?</w:t>
      </w:r>
    </w:p>
    <w:p w14:paraId="4A3CA4BB" w14:textId="08E269A9" w:rsidR="008D48D9" w:rsidRDefault="008D48D9">
      <w:pPr>
        <w:pStyle w:val="CommentText"/>
      </w:pPr>
    </w:p>
  </w:comment>
  <w:comment w:id="3" w:author="Simón Cuartas Rendón" w:date="2022-06-11T21:45:00Z" w:initials="SCR">
    <w:p w14:paraId="372BBC1B" w14:textId="00507091" w:rsidR="00565EFF" w:rsidRPr="00565EFF" w:rsidRDefault="00565EFF">
      <w:pPr>
        <w:pStyle w:val="CommentText"/>
      </w:pPr>
      <w:r>
        <w:rPr>
          <w:rStyle w:val="CommentReference"/>
        </w:rPr>
        <w:annotationRef/>
      </w:r>
      <w:r>
        <w:t xml:space="preserve">En R se arrojan algunos </w:t>
      </w:r>
      <w:r>
        <w:rPr>
          <w:i/>
          <w:iCs/>
        </w:rPr>
        <w:t>warnings</w:t>
      </w:r>
      <w:r>
        <w:t>. ¿Esto tiene algún problema?</w:t>
      </w:r>
      <w:r w:rsidR="00DB750C">
        <w:t xml:space="preserve"> Además los valores p está en el límite.</w:t>
      </w:r>
    </w:p>
  </w:comment>
  <w:comment w:id="4" w:author="Simón Cuartas Rendón" w:date="2022-06-11T22:28:00Z" w:initials="SCR">
    <w:p w14:paraId="5DDA5536" w14:textId="5DA81D41" w:rsidR="0044792C" w:rsidRDefault="0044792C">
      <w:pPr>
        <w:pStyle w:val="CommentText"/>
      </w:pPr>
      <w:r>
        <w:rPr>
          <w:rStyle w:val="CommentReference"/>
        </w:rPr>
        <w:annotationRef/>
      </w:r>
      <w:r>
        <w:t>¿Qué tratamiento se le debe dar a los valores p iguales a 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3A005" w15:done="0"/>
  <w15:commentEx w15:paraId="7DBA802B" w15:done="0"/>
  <w15:commentEx w15:paraId="4A3CA4BB" w15:done="0"/>
  <w15:commentEx w15:paraId="372BBC1B" w15:done="0"/>
  <w15:commentEx w15:paraId="5DDA5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C506" w14:textId="77777777" w:rsidR="00BD1638" w:rsidRDefault="00BD1638"/>
  </w:endnote>
  <w:endnote w:type="continuationSeparator" w:id="0">
    <w:p w14:paraId="429E1EBB" w14:textId="77777777" w:rsidR="00BD1638" w:rsidRDefault="00BD1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4D68" w14:textId="77777777" w:rsidR="00BD1638" w:rsidRDefault="00BD1638">
      <w:r>
        <w:separator/>
      </w:r>
    </w:p>
  </w:footnote>
  <w:footnote w:type="continuationSeparator" w:id="0">
    <w:p w14:paraId="2770A53F" w14:textId="77777777" w:rsidR="00BD1638" w:rsidRDefault="00BD1638">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8"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0"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3"/>
  </w:num>
  <w:num w:numId="2" w16cid:durableId="1504777689">
    <w:abstractNumId w:val="10"/>
  </w:num>
  <w:num w:numId="3" w16cid:durableId="1013529109">
    <w:abstractNumId w:val="12"/>
  </w:num>
  <w:num w:numId="4" w16cid:durableId="1861619771">
    <w:abstractNumId w:val="11"/>
  </w:num>
  <w:num w:numId="5" w16cid:durableId="1889681254">
    <w:abstractNumId w:val="4"/>
  </w:num>
  <w:num w:numId="6" w16cid:durableId="266621873">
    <w:abstractNumId w:val="9"/>
  </w:num>
  <w:num w:numId="7" w16cid:durableId="1265724006">
    <w:abstractNumId w:val="7"/>
  </w:num>
  <w:num w:numId="8" w16cid:durableId="1876111713">
    <w:abstractNumId w:val="13"/>
  </w:num>
  <w:num w:numId="9" w16cid:durableId="284652790">
    <w:abstractNumId w:val="8"/>
  </w:num>
  <w:num w:numId="10" w16cid:durableId="1482885171">
    <w:abstractNumId w:val="5"/>
  </w:num>
  <w:num w:numId="11" w16cid:durableId="1206596631">
    <w:abstractNumId w:val="0"/>
  </w:num>
  <w:num w:numId="12" w16cid:durableId="13189725">
    <w:abstractNumId w:val="2"/>
  </w:num>
  <w:num w:numId="13" w16cid:durableId="278612226">
    <w:abstractNumId w:val="1"/>
  </w:num>
  <w:num w:numId="14" w16cid:durableId="10893945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66048"/>
    <w:rsid w:val="00067F9B"/>
    <w:rsid w:val="00076FEE"/>
    <w:rsid w:val="00080554"/>
    <w:rsid w:val="000B6FAC"/>
    <w:rsid w:val="000B7BE9"/>
    <w:rsid w:val="000D25C8"/>
    <w:rsid w:val="000D61DD"/>
    <w:rsid w:val="000F01B0"/>
    <w:rsid w:val="001001ED"/>
    <w:rsid w:val="00113B0D"/>
    <w:rsid w:val="00114E6C"/>
    <w:rsid w:val="0013300A"/>
    <w:rsid w:val="00133A8F"/>
    <w:rsid w:val="001363CA"/>
    <w:rsid w:val="00137ED7"/>
    <w:rsid w:val="0014194A"/>
    <w:rsid w:val="0014247F"/>
    <w:rsid w:val="001563D3"/>
    <w:rsid w:val="001564A2"/>
    <w:rsid w:val="00156F74"/>
    <w:rsid w:val="00160CFB"/>
    <w:rsid w:val="001633EE"/>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B44D3"/>
    <w:rsid w:val="002B73E0"/>
    <w:rsid w:val="002C49D1"/>
    <w:rsid w:val="002C564D"/>
    <w:rsid w:val="002C68FC"/>
    <w:rsid w:val="002D3845"/>
    <w:rsid w:val="002E100C"/>
    <w:rsid w:val="002E69B5"/>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414BAE"/>
    <w:rsid w:val="004261ED"/>
    <w:rsid w:val="00431A49"/>
    <w:rsid w:val="004369DC"/>
    <w:rsid w:val="0044792C"/>
    <w:rsid w:val="00472664"/>
    <w:rsid w:val="004730BA"/>
    <w:rsid w:val="004768C0"/>
    <w:rsid w:val="0048110F"/>
    <w:rsid w:val="004972BF"/>
    <w:rsid w:val="004A1BF1"/>
    <w:rsid w:val="004A30DE"/>
    <w:rsid w:val="004A6755"/>
    <w:rsid w:val="004B530E"/>
    <w:rsid w:val="004C2319"/>
    <w:rsid w:val="004C2B8A"/>
    <w:rsid w:val="004D01D3"/>
    <w:rsid w:val="004E3897"/>
    <w:rsid w:val="004F4DCE"/>
    <w:rsid w:val="005015F8"/>
    <w:rsid w:val="00503F0C"/>
    <w:rsid w:val="005040E9"/>
    <w:rsid w:val="00523AA5"/>
    <w:rsid w:val="0052417A"/>
    <w:rsid w:val="0053017A"/>
    <w:rsid w:val="00532456"/>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44CC"/>
    <w:rsid w:val="00630D37"/>
    <w:rsid w:val="00631424"/>
    <w:rsid w:val="00633635"/>
    <w:rsid w:val="00636916"/>
    <w:rsid w:val="00640598"/>
    <w:rsid w:val="00641295"/>
    <w:rsid w:val="00651095"/>
    <w:rsid w:val="00653A12"/>
    <w:rsid w:val="0065589B"/>
    <w:rsid w:val="006575A9"/>
    <w:rsid w:val="00674853"/>
    <w:rsid w:val="00675FAE"/>
    <w:rsid w:val="006832F1"/>
    <w:rsid w:val="00684274"/>
    <w:rsid w:val="00695F16"/>
    <w:rsid w:val="006977EF"/>
    <w:rsid w:val="006A3E6C"/>
    <w:rsid w:val="006A5B91"/>
    <w:rsid w:val="006B56BA"/>
    <w:rsid w:val="006D0EE0"/>
    <w:rsid w:val="006D4695"/>
    <w:rsid w:val="006E1349"/>
    <w:rsid w:val="007031B1"/>
    <w:rsid w:val="007052AF"/>
    <w:rsid w:val="007072B8"/>
    <w:rsid w:val="007258D1"/>
    <w:rsid w:val="00732F55"/>
    <w:rsid w:val="0073303E"/>
    <w:rsid w:val="00744618"/>
    <w:rsid w:val="00756826"/>
    <w:rsid w:val="00757E66"/>
    <w:rsid w:val="00771A64"/>
    <w:rsid w:val="007822CE"/>
    <w:rsid w:val="00793C01"/>
    <w:rsid w:val="007954B9"/>
    <w:rsid w:val="007A43A3"/>
    <w:rsid w:val="007A4B05"/>
    <w:rsid w:val="007A5E6D"/>
    <w:rsid w:val="007B2138"/>
    <w:rsid w:val="007B40D2"/>
    <w:rsid w:val="007C14F3"/>
    <w:rsid w:val="007C343F"/>
    <w:rsid w:val="007D17DD"/>
    <w:rsid w:val="007D65E1"/>
    <w:rsid w:val="007D6F31"/>
    <w:rsid w:val="007E7F95"/>
    <w:rsid w:val="007F0AF4"/>
    <w:rsid w:val="007F6B19"/>
    <w:rsid w:val="0081485A"/>
    <w:rsid w:val="0081797C"/>
    <w:rsid w:val="00827CF3"/>
    <w:rsid w:val="0083684E"/>
    <w:rsid w:val="008427E8"/>
    <w:rsid w:val="00855867"/>
    <w:rsid w:val="0086058D"/>
    <w:rsid w:val="00877FBD"/>
    <w:rsid w:val="008824C7"/>
    <w:rsid w:val="008850C5"/>
    <w:rsid w:val="00896CFC"/>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6078"/>
    <w:rsid w:val="009C5437"/>
    <w:rsid w:val="009C56ED"/>
    <w:rsid w:val="009D2EAD"/>
    <w:rsid w:val="009D685C"/>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661E"/>
    <w:rsid w:val="00BA6D3D"/>
    <w:rsid w:val="00BB3601"/>
    <w:rsid w:val="00BC5467"/>
    <w:rsid w:val="00BD1638"/>
    <w:rsid w:val="00BD1CBE"/>
    <w:rsid w:val="00BE1DA5"/>
    <w:rsid w:val="00BE4A07"/>
    <w:rsid w:val="00BF2FC5"/>
    <w:rsid w:val="00BF50DE"/>
    <w:rsid w:val="00C02DA4"/>
    <w:rsid w:val="00C03AF1"/>
    <w:rsid w:val="00C05865"/>
    <w:rsid w:val="00C07E77"/>
    <w:rsid w:val="00C22FEC"/>
    <w:rsid w:val="00C26338"/>
    <w:rsid w:val="00C324EB"/>
    <w:rsid w:val="00C36A9D"/>
    <w:rsid w:val="00C50996"/>
    <w:rsid w:val="00C51E72"/>
    <w:rsid w:val="00C54839"/>
    <w:rsid w:val="00C568BB"/>
    <w:rsid w:val="00C806DB"/>
    <w:rsid w:val="00C82247"/>
    <w:rsid w:val="00C863A6"/>
    <w:rsid w:val="00C911BF"/>
    <w:rsid w:val="00CA40EB"/>
    <w:rsid w:val="00CA7DC2"/>
    <w:rsid w:val="00CB40AF"/>
    <w:rsid w:val="00CC065B"/>
    <w:rsid w:val="00CF3350"/>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78AA"/>
    <w:rsid w:val="00DF0170"/>
    <w:rsid w:val="00DF0336"/>
    <w:rsid w:val="00E13D46"/>
    <w:rsid w:val="00E27D07"/>
    <w:rsid w:val="00E56714"/>
    <w:rsid w:val="00E667E1"/>
    <w:rsid w:val="00E678B9"/>
    <w:rsid w:val="00E72224"/>
    <w:rsid w:val="00E762D3"/>
    <w:rsid w:val="00E83FD6"/>
    <w:rsid w:val="00E87875"/>
    <w:rsid w:val="00EA3C87"/>
    <w:rsid w:val="00EA4BC0"/>
    <w:rsid w:val="00EA6F37"/>
    <w:rsid w:val="00EB31B3"/>
    <w:rsid w:val="00EB51F4"/>
    <w:rsid w:val="00EC0C8C"/>
    <w:rsid w:val="00EC4BE0"/>
    <w:rsid w:val="00ED6410"/>
    <w:rsid w:val="00EF01BE"/>
    <w:rsid w:val="00EF23B8"/>
    <w:rsid w:val="00EF4AEE"/>
    <w:rsid w:val="00EF4D8A"/>
    <w:rsid w:val="00F012BB"/>
    <w:rsid w:val="00F10278"/>
    <w:rsid w:val="00F14064"/>
    <w:rsid w:val="00F15F60"/>
    <w:rsid w:val="00F24205"/>
    <w:rsid w:val="00F34E0E"/>
    <w:rsid w:val="00F35BA2"/>
    <w:rsid w:val="00F617AB"/>
    <w:rsid w:val="00F869BF"/>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customXml" Target="ink/ink5.xm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16.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customXml" Target="ink/ink4.xml"/><Relationship Id="rId32" Type="http://schemas.openxmlformats.org/officeDocument/2006/relationships/image" Target="media/image15.png"/><Relationship Id="rId37" Type="http://schemas.openxmlformats.org/officeDocument/2006/relationships/customXml" Target="ink/ink9.xml"/><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comments" Target="comments.xml"/><Relationship Id="rId36" Type="http://schemas.openxmlformats.org/officeDocument/2006/relationships/image" Target="media/image17.png"/><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31" Type="http://schemas.microsoft.com/office/2018/08/relationships/commentsExtensible" Target="commentsExtensible.xml"/><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ustomXml" Target="ink/ink6.xml"/><Relationship Id="rId30" Type="http://schemas.microsoft.com/office/2016/09/relationships/commentsIds" Target="commentsIds.xml"/><Relationship Id="rId35" Type="http://schemas.openxmlformats.org/officeDocument/2006/relationships/customXml" Target="ink/ink8.xml"/><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4.png"/><Relationship Id="rId33" Type="http://schemas.openxmlformats.org/officeDocument/2006/relationships/customXml" Target="ink/ink7.xml"/><Relationship Id="rId38" Type="http://schemas.openxmlformats.org/officeDocument/2006/relationships/image" Target="media/image18.png"/><Relationship Id="rId46" Type="http://schemas.openxmlformats.org/officeDocument/2006/relationships/image" Target="media/image25.png"/><Relationship Id="rId20" Type="http://schemas.openxmlformats.org/officeDocument/2006/relationships/image" Target="media/image10.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0:37.482"/>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531 142,'-3'0,"-4"0,-4 0,-3-3,-2-1,-1 0,-1 1,-1 1,1 1,-1 0,4-2,1-1,-3 0,-1 1,-2 1,1 1,0 1,0-1,4 4,1 1,0 0,2 3,4 2,-1 0,-1 1,-2 0,1 0,3 2,-1-1,1 1,3 0,1 2,-1-1,0-1,1 2,1 0,1 2,1 1,-2-3,-1-1,0 1,1 1,1 0,1 2,0 0,1 0,0 4,3 1,1 2,1 1,1-4,0-3,-1-2,-1 1,2-4,-1-1,-1 1,2-2,0 0,-1 1,2 2,2-2,0 1,1-3,3-2,-2 0,1-2,1-1,-2 1,1 3,0 0,3-2,0-2,2 1,0 2,0 1,1-2,0-2,-3 1,-1 0,0-1,1-2,0-1,-2-4,0-2,1 0,0 1,2 0,0 2,-1-3,-2-1,1 1,-2-2,-1 0,5-2,-1-2,0 0,1 2,-3-1,-1 1,-1 0,-4-3,-2-2,0 1,0 0,2 1,0 1,-1-2,1 1,-1 0,-1-1,-1-3,1 3,3 2,0 1,-1-2,-2-1,-2-3,-1 0,1 1,2 0,-2 0,0-4,2 2,0-1,-1 1,0-1,-2 1,-1-2,0 1,-1 0,0-1,0 1,-1-1,-2 0,-4 4,-1 0,1 0,-2 3,2-1,1 0,2-2,-1 2,-1-1,2 0,-2 2,-3 2,1 1,-3-3,2-1,-1 1,-2 2,1 0,3-2,-1 2,-1 1,-3 3,-1 2,-2 2,2-3,0 0,0 1,-1 0,-1 2,0 0,-1 0,-1 1,0 0,1 0,-1 0,0 0,0 1,0-1,1 0,-1 0,1 0,-1 0,0 0,1 0,2 3,4 4,1 0,0 0,-3-2,-1-1,2 1,-1 0,2 2,4 3,-1-1,-2 2,1 2,-1-2,1 1,2 1,0-2,0 1,2 1,-1-2,0 0,-2-1,0 0,2 2,2 1,-1-1,-1 0,2 1,1 2,-2-2,0-1,1 2,-2-3,0 1,1 0,2 3,0 0,2 1,1 1,-1 1,2 0,-1-1,0 1,0 0,1 0,2 0,4-1,0 1,0-1,4 1,4-3,-1-2,-3 1,-1 0,2-1,1-4,2-3,1-3,-2 2,-1 3,1-1,1-1,1-1,1-2,-3 2,-1-1,1 0,1-1,1-1,0-1,1-1,0 1,1-2,0 1,0 0,0 0,-1 0,1 0,0 0,-1 0,1 0,0 0,-1 0,1 0,0 0,-4-3,0-1,-3-3,-1 0,-1-2,0 0,-1 0,1-3,-1-2,-2-1,1 2,2-1,1 0,-3-1,1 2,-1 1,-1-2,-2 0,1 2,0-1,-1 0,2 2,0-1,1 2,1 0,-2-1,-2-3,1 0,4 1,-1-1,-1 1,-1-2,-3-1,-1-1,-2 0,1 0,-2-1,1 0,0 1,-1-1,1 0,-3 4,-1 0,0 0,-3 2,1 1,1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0:29.738"/>
    </inkml:context>
    <inkml:brush xml:id="br0">
      <inkml:brushProperty name="width" value="0.1" units="cm"/>
      <inkml:brushProperty name="height" value="0.6" units="cm"/>
      <inkml:brushProperty name="color" value="#00A0D7"/>
      <inkml:brushProperty name="ignorePressure" value="1"/>
      <inkml:brushProperty name="inkEffects" value="pencil"/>
    </inkml:brush>
  </inkml:definitions>
  <inkml:trace contextRef="#ctx0" brushRef="#br0">0 334,'3'0,"4"0,4 0,3 0,2 0,1 0,-2-3,0-1,-1 1,1 0,1 0,1 2,0 0,1 1,-1 0,1 0,0 0,-1 1,1-1,0 0,-1 0,1 0,0 0,-1 0,-2-3,-1-1,0 0,0 1,1 1,2 1,0 0,0 1,1 0,2 0,2 0,-3-3,-2-1,2 1,1-3,0 0,-1 1,0 1,0 2,-1 0,0 2,0-1,-1 2,1-1,-4-3,0-1,0 0,0 1,2 1,0 1,1-3,0 0,1 0,0 1,-1 1,1 1,0 0,3 1,0-3,1-1,-2 1,0 0,-1 1,0 1,-1 0,-4-2,0-1,-1 0,2 1,0 1,1 1,1 1,-3-4,0 1,0-1,1 1,0 1,2 1,0 0,0 1,1 0,0 0,-1 0,1 0,0 1,0-1,-1 0,1 0,-3-3,-2-1,1 0,1 1,0 1,1 1,-2-3,0-1,0 1,0 1,2 1,0 1,1 0,1 1,-1 0,-2-2,-1-2,0 0,1 1,0 1,5 1,0 0,2 1,-2 0,0 0,2 0,1 0,-4-2,-2-2,-2 0,1 1,0 1,1 1,0 0,-3-2,-1-1,4 0,2 1,-3-2,-1 0,1 1,-1 0,1 2,1 1,0 1,1-1,-1 2,1-1,0 0,-1 0,1 0,0 0,0 0,-1 0,1 0,-1 0,1 0,0 0,-1 0,1 0,-1 0,1 0,0 0,-1-3,4 0,1-1,-1 1,0 1,-1 0,-1 2,-1-1,0 1,-1 0,1 1,0-1,-1 0,0 0,1 0,-1 0,1 0,0 0,-1 0,1 0,0 0,-1 0,1-3,0-1,-1 0,1 1,-1 0,1 2,0-3,-1 0,1 0,0 1,-1 1,1 1,0 1,-1 0,1 0,-1 0,-2-3,-1-1,-1 1,2 0,1 1,0 0,-2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0:27.407"/>
    </inkml:context>
    <inkml:brush xml:id="br0">
      <inkml:brushProperty name="width" value="0.1" units="cm"/>
      <inkml:brushProperty name="height" value="0.6" units="cm"/>
      <inkml:brushProperty name="color" value="#00A0D7"/>
      <inkml:brushProperty name="ignorePressure" value="1"/>
      <inkml:brushProperty name="inkEffects" value="pencil"/>
    </inkml:brush>
  </inkml:definitions>
  <inkml:trace contextRef="#ctx0" brushRef="#br0">1 1,'3'0,"4"0,3 0,4 0,2 0,2 0,0 0,0 0,1 0,-1 0,0 0,0 0,0 0,0 0,-1 0,1 0,-3 3,-2 1,1 0,0-1,-1 2,-1 0,1 0,2-1,0-2,1-1,2 0,-1-1,-2 3,-1 0,0 1,1-1,0-1,2-1,-1 0,2-1,0 0,-4 3,0 1,0-1,1 0,0-1,2 0,0-2,0 1,-2 2,-2 0,1 1,1-1,1-1,0-1,1 0,0-1,1 0,0 0,0 0,-1 0,1-1,-3 4,-1 1,0 0,0-1,2-1,0 0,1-2,0 1,1-1,-1-1,1 1,0 0,0 0,0 0,-1 0,-2 3,-2 1,1-1,1 1,1-2,0-1,1 0,-3 2,0 1,0 0,0-1,2 2,0 0,1 0,1-2,-1-1,1 0,0 1,0 1,0 0,-1-1,1-1,-3 2,-1 0,-1 0,2 2,0 0,1-1,1-1,4-2,0-1,1 0,-1-1,-1 0,-1-1,-1 1,-3 3,-4 4,-1 1,0-1,3-2,1-1,1-2,2 2,0 0,-2 3,-1-1,0 0,1-2,-3 2,1-1,0-1,2 0,0-2,1-1,-2 2,0 4,0 1,1-2,0-1,2-2,-3 2,-1 0,1 0,1-2,1 2,0 0,4 2,1 0,1-1,-1-2,-1-1,-1 1,-4 4,-1-1,0 0,1-2,0-2,1-1,1-1,0-1,1 0,0-1,-1 1,1 3,0 0,0 1,-1-1,-2 2,-1 1,0-2,0 0,2-2,0 0,1-2,0 0,1 3,0 1,-1-1,1 0,0-1,0-1,-1 0,1-1,0 0,-1 0,1 0,0 0,-1 0,1 0,-3 3,-2 1,1-1,0 0,2 0,0-2,1 0,1-1,-1 0,1 0,0 0,-3-1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6:45.092"/>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6:44.231"/>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2T00:26:43.491"/>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0:46:19.308"/>
    </inkml:context>
    <inkml:brush xml:id="br0">
      <inkml:brushProperty name="width" value="0.05" units="cm"/>
      <inkml:brushProperty name="height" value="0.05" units="cm"/>
      <inkml:brushProperty name="color" value="#E71224"/>
    </inkml:brush>
  </inkml:definitions>
  <inkml:trace contextRef="#ctx0" brushRef="#br0">1 1 24575,'9'193'0,"8"14"0,-7-98 0,7-21-1365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0:46:18.207"/>
    </inkml:context>
    <inkml:brush xml:id="br0">
      <inkml:brushProperty name="width" value="0.05" units="cm"/>
      <inkml:brushProperty name="height" value="0.05" units="cm"/>
      <inkml:brushProperty name="color" value="#E71224"/>
    </inkml:brush>
  </inkml:definitions>
  <inkml:trace contextRef="#ctx0" brushRef="#br0">7 1 24575,'-7'119'0,"7"73"-1365,0-184-5461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2T00:46:14.879"/>
    </inkml:context>
    <inkml:brush xml:id="br0">
      <inkml:brushProperty name="width" value="0.05" units="cm"/>
      <inkml:brushProperty name="height" value="0.05" units="cm"/>
      <inkml:brushProperty name="color" value="#E71224"/>
    </inkml:brush>
  </inkml:definitions>
  <inkml:trace contextRef="#ctx0" brushRef="#br0">0 0 24575,'9'46'0,"-6"-16"0,8 46 0,3 22 0,-14-16-1365,0-74-5461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1528</TotalTime>
  <Pages>6</Pages>
  <Words>3501</Words>
  <Characters>19258</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22714</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8</cp:revision>
  <cp:lastPrinted>2021-10-17T21:48:00Z</cp:lastPrinted>
  <dcterms:created xsi:type="dcterms:W3CDTF">2018-08-27T21:05:00Z</dcterms:created>
  <dcterms:modified xsi:type="dcterms:W3CDTF">2022-06-12T17:09:00Z</dcterms:modified>
</cp:coreProperties>
</file>